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eastAsia="ko-KR"/>
        </w:rPr>
        <w:id w:val="-2129384759"/>
        <w:docPartObj>
          <w:docPartGallery w:val="Cover Pages"/>
          <w:docPartUnique/>
        </w:docPartObj>
      </w:sdtPr>
      <w:sdtEndPr/>
      <w:sdtContent>
        <w:p w14:paraId="479343C8" w14:textId="77777777" w:rsidR="00166133" w:rsidRDefault="00A8527C">
          <w:pPr>
            <w:pStyle w:val="Header"/>
          </w:pPr>
          <w:r>
            <w:rPr>
              <w:noProof/>
            </w:rPr>
            <mc:AlternateContent>
              <mc:Choice Requires="wps">
                <w:drawing>
                  <wp:anchor distT="0" distB="0" distL="114300" distR="114300" simplePos="0" relativeHeight="251660288" behindDoc="0" locked="0" layoutInCell="1" allowOverlap="1" wp14:anchorId="53F05A40" wp14:editId="46C319CC">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43365F" w14:textId="77777777" w:rsidR="00166133" w:rsidRDefault="0016613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3F05A40"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" fillcolor="#dfdcb7 [3214]" stroked="f" strokeweight="2pt">
                    <v:textbox>
                      <w:txbxContent>
                        <w:p w14:paraId="7F43365F" w14:textId="77777777" w:rsidR="00166133" w:rsidRDefault="00166133">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5C18B10" wp14:editId="2D00CA7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1A2180" w14:textId="77777777" w:rsidR="00166133" w:rsidRDefault="0016613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5C18B10"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" fillcolor="#a9a57c [3204]" stroked="f" strokeweight="2pt">
                    <v:textbox>
                      <w:txbxContent>
                        <w:p w14:paraId="521A2180" w14:textId="77777777" w:rsidR="00166133" w:rsidRDefault="00166133"/>
                      </w:txbxContent>
                    </v:textbox>
                    <w10:wrap anchorx="page" anchory="page"/>
                  </v:rect>
                </w:pict>
              </mc:Fallback>
            </mc:AlternateContent>
          </w:r>
        </w:p>
        <w:p w14:paraId="779C1FE7" w14:textId="77777777" w:rsidR="00166133" w:rsidRDefault="00A8527C">
          <w:pPr>
            <w:pStyle w:val="Title"/>
            <w:rPr>
              <w:color w:val="4C4635" w:themeColor="text2" w:themeShade="BF"/>
            </w:rPr>
          </w:pPr>
          <w:r>
            <w:rPr>
              <w:noProof/>
              <w:color w:val="000000"/>
              <w:lang w:eastAsia="ja-JP"/>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126509E9" wp14:editId="4939E3B8">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8E64799FD7DD4C0DA08510B784D7FBB0"/>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1A79A1FE" w14:textId="77777777" w:rsidR="00166133" w:rsidRDefault="00A8527C">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D1E55880B36345DFB60E391CC83C24E1"/>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47483B6E" w14:textId="77777777" w:rsidR="00166133" w:rsidRDefault="00A8527C">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0A122FA667DE4B049B69BFFA35DFBE78"/>
                                  </w:placeholder>
                                  <w:showingPlcHdr/>
                                  <w:dataBinding w:prefixMappings="xmlns:ns0='http://schemas.microsoft.com/office/2006/coverPageProps'" w:xpath="/ns0:CoverPageProperties[1]/ns0:Abstract[1]" w:storeItemID="{55AF091B-3C7A-41E3-B477-F2FDAA23CFDA}"/>
                                  <w:text/>
                                </w:sdtPr>
                                <w:sdtEndPr/>
                                <w:sdtContent>
                                  <w:p w14:paraId="391CC09B" w14:textId="77777777" w:rsidR="00166133" w:rsidRDefault="00A8527C">
                                    <w:pPr>
                                      <w:rPr>
                                        <w:color w:val="DFDCB7" w:themeColor="background2"/>
                                      </w:rPr>
                                    </w:pPr>
                                    <w:r>
                                      <w:rPr>
                                        <w:color w:val="DFDCB7" w:themeColor="background2"/>
                                      </w:rPr>
                                      <w:t xml:space="preserve">[Type the abstract of the document here. The abstract is typically a short summary of the contents of the document. Type the abstract of the document here. The </w:t>
                                    </w:r>
                                    <w:r>
                                      <w:rPr>
                                        <w:color w:val="DFDCB7" w:themeColor="background2"/>
                                      </w:rPr>
                                      <w:t>abstract is typically a short summary of the contents of the document.]</w:t>
                                    </w:r>
                                  </w:p>
                                </w:sdtContent>
                              </w:sdt>
                              <w:p w14:paraId="1F15C564" w14:textId="77777777" w:rsidR="00166133" w:rsidRDefault="00166133"/>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26509E9"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" stroked="f" strokeweight="2pt">
                    <v:fill r:id="rId7" o:title="" recolor="t" rotate="t" type="tile"/>
                    <v:imagedata recolortarget="#6d634b [3122]"/>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8E64799FD7DD4C0DA08510B784D7FBB0"/>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1A79A1FE" w14:textId="77777777" w:rsidR="00166133" w:rsidRDefault="00A8527C">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D1E55880B36345DFB60E391CC83C24E1"/>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47483B6E" w14:textId="77777777" w:rsidR="00166133" w:rsidRDefault="00A8527C">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0A122FA667DE4B049B69BFFA35DFBE78"/>
                            </w:placeholder>
                            <w:showingPlcHdr/>
                            <w:dataBinding w:prefixMappings="xmlns:ns0='http://schemas.microsoft.com/office/2006/coverPageProps'" w:xpath="/ns0:CoverPageProperties[1]/ns0:Abstract[1]" w:storeItemID="{55AF091B-3C7A-41E3-B477-F2FDAA23CFDA}"/>
                            <w:text/>
                          </w:sdtPr>
                          <w:sdtEndPr/>
                          <w:sdtContent>
                            <w:p w14:paraId="391CC09B" w14:textId="77777777" w:rsidR="00166133" w:rsidRDefault="00A8527C">
                              <w:pPr>
                                <w:rPr>
                                  <w:color w:val="DFDCB7" w:themeColor="background2"/>
                                </w:rPr>
                              </w:pPr>
                              <w:r>
                                <w:rPr>
                                  <w:color w:val="DFDCB7" w:themeColor="background2"/>
                                </w:rPr>
                                <w:t xml:space="preserve">[Type the abstract of the document here. The abstract is typically a short summary of the contents of the document. Type the abstract of the document here. The </w:t>
                              </w:r>
                              <w:r>
                                <w:rPr>
                                  <w:color w:val="DFDCB7" w:themeColor="background2"/>
                                </w:rPr>
                                <w:t>abstract is typically a short summary of the contents of the document.]</w:t>
                              </w:r>
                            </w:p>
                          </w:sdtContent>
                        </w:sdt>
                        <w:p w14:paraId="1F15C564" w14:textId="77777777" w:rsidR="00166133" w:rsidRDefault="00166133"/>
                      </w:txbxContent>
                    </v:textbox>
                    <w10:wrap anchorx="page" anchory="page"/>
                  </v:rect>
                </w:pict>
              </mc:Fallback>
            </mc:AlternateContent>
          </w:r>
        </w:p>
        <w:p w14:paraId="3B80CF5D" w14:textId="77777777" w:rsidR="00166133" w:rsidRDefault="00A8527C">
          <w:pPr>
            <w:spacing w:after="200" w:line="276" w:lineRule="auto"/>
          </w:pPr>
          <w:r>
            <w:br w:type="page"/>
          </w:r>
        </w:p>
      </w:sdtContent>
    </w:sdt>
    <w:sdt>
      <w:sdtPr>
        <w:rPr>
          <w:color w:val="4C4635" w:themeColor="text2" w:themeShade="BF"/>
        </w:rPr>
        <w:id w:val="633372245"/>
        <w:placeholder>
          <w:docPart w:val="410D719846764D4AAAD02F25FE9214C6"/>
        </w:placeholder>
        <w:temporary/>
        <w:showingPlcHdr/>
        <w:dataBinding w:prefixMappings="xmlns:ns0='http://schemas.openxmlformats.org/package/2006/metadata/core-properties' xmlns:ns1='http://purl.org/dc/elements/1.1/'" w:xpath="/ns0:coreProperties[1]/ns1:title[1]" w:storeItemID="{6C3C8BC8-F283-45AE-878A-BAB7291924A1}"/>
        <w:text/>
      </w:sdtPr>
      <w:sdtEndPr>
        <w:rPr>
          <w:color w:val="4C4635" w:themeColor="text2" w:themeShade="BF"/>
        </w:rPr>
      </w:sdtEndPr>
      <w:sdtContent>
        <w:p w14:paraId="579FF2BC" w14:textId="77777777" w:rsidR="00166133" w:rsidRDefault="00A8527C">
          <w:pPr>
            <w:pStyle w:val="Title"/>
            <w:rPr>
              <w:color w:val="4C4635" w:themeColor="text2" w:themeShade="BF"/>
            </w:rPr>
          </w:pPr>
          <w:r>
            <w:rPr>
              <w:color w:val="4C4635" w:themeColor="text2" w:themeShade="BF"/>
            </w:rPr>
            <w:t>[Type the document title]</w:t>
          </w:r>
        </w:p>
      </w:sdtContent>
    </w:sdt>
    <w:p w14:paraId="2E2FE8DF" w14:textId="77777777" w:rsidR="00166133" w:rsidRDefault="00A8527C">
      <w:pPr>
        <w:pStyle w:val="Subtitle"/>
      </w:pPr>
      <w:sdt>
        <w:sdtPr>
          <w:id w:val="1161806749"/>
          <w:placeholder>
            <w:docPart w:val="83C67EAF634045B7BBC85729B9E3B012"/>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rStyle w:val="PlaceholderText"/>
              <w:color w:val="675E47" w:themeColor="text2"/>
            </w:rPr>
            <w:t>[Type the document subtitle]</w:t>
          </w:r>
        </w:sdtContent>
      </w:sdt>
      <w:r>
        <w:rPr>
          <w:noProof/>
          <w:lang w:eastAsia="ja-JP" w:bidi="ar-SA"/>
        </w:rPr>
        <mc:AlternateContent>
          <mc:Choice Requires="wpg">
            <w:drawing>
              <wp:anchor distT="0" distB="0" distL="114300" distR="114300" simplePos="0" relativeHeight="251663360" behindDoc="1" locked="0" layoutInCell="1" allowOverlap="1" wp14:anchorId="4CE1ECE6" wp14:editId="124A1258">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id w:val="-271776972"/>
                                <w:temporary/>
                                <w:showingPlcHdr/>
                              </w:sdtPr>
                              <w:sdtEndPr/>
                              <w:sdtContent>
                                <w:p w14:paraId="05C2B041" w14:textId="77777777" w:rsidR="00166133" w:rsidRDefault="00A8527C">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14:paraId="18F05866" w14:textId="77777777" w:rsidR="00166133" w:rsidRDefault="00A8527C">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is a standalone supplement to the main </w:t>
                                  </w:r>
                                  <w:r>
                                    <w:rPr>
                                      <w:color w:val="FFFFFF" w:themeColor="background1"/>
                                      <w:sz w:val="24"/>
                                    </w:rPr>
                                    <w:t>document. It is often aligned on the left or right of the page, or located at the top or bottom. Use the Drawing Tools tab to change the formatting of the sidebar text.]</w:t>
                                  </w:r>
                                </w:p>
                              </w:sdtContent>
                            </w:sdt>
                            <w:p w14:paraId="577C1007" w14:textId="77777777" w:rsidR="00166133" w:rsidRDefault="00166133"/>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w14:anchorId="4CE1ECE6"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" fillcolor="#a9a57c [3204]" stroked="f" strokeweight="2pt">
                  <v:textbox inset="21.6pt,244.8pt,21.6pt,14.4pt">
                    <w:txbxContent>
                      <w:sdt>
                        <w:sdtPr>
                          <w:rPr>
                            <w:color w:val="FFFFFF" w:themeColor="background1"/>
                          </w:rPr>
                          <w:id w:val="-271776972"/>
                          <w:temporary/>
                          <w:showingPlcHdr/>
                        </w:sdtPr>
                        <w:sdtEndPr/>
                        <w:sdtContent>
                          <w:p w14:paraId="05C2B041" w14:textId="77777777" w:rsidR="00166133" w:rsidRDefault="00A8527C">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14:paraId="18F05866" w14:textId="77777777" w:rsidR="00166133" w:rsidRDefault="00A8527C">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is a standalone supplement to the main </w:t>
                            </w:r>
                            <w:r>
                              <w:rPr>
                                <w:color w:val="FFFFFF" w:themeColor="background1"/>
                                <w:sz w:val="24"/>
                              </w:rPr>
                              <w:t>document. It is often aligned on the left or right of the page, or located at the top or bottom. Use the Drawing Tools tab to change the formatting of the sidebar text.]</w:t>
                            </w:r>
                          </w:p>
                        </w:sdtContent>
                      </w:sdt>
                      <w:p w14:paraId="577C1007" w14:textId="77777777" w:rsidR="00166133" w:rsidRDefault="00166133"/>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p>
    <w:sdt>
      <w:sdtPr>
        <w:alias w:val="Type the body of the report"/>
        <w:tag w:val="Type the body of the report"/>
        <w:id w:val="108009038"/>
        <w:placeholder>
          <w:docPart w:val="39BE042DBAA64CAEB7DBE9ED5BC75D28"/>
        </w:placeholder>
        <w:temporary/>
        <w:showingPlcHdr/>
      </w:sdtPr>
      <w:sdtEndPr/>
      <w:sdtContent>
        <w:p w14:paraId="7F056CEE" w14:textId="77777777" w:rsidR="00166133" w:rsidRDefault="00A8527C">
          <w:r>
            <w:rPr>
              <w:rStyle w:val="Heading1Char"/>
            </w:rPr>
            <w:t>Heading 1</w:t>
          </w:r>
        </w:p>
        <w:p w14:paraId="0E30CFF7" w14:textId="77777777" w:rsidR="00166133" w:rsidRDefault="00A8527C">
          <w:r>
            <w:t>On the Insert tab, the galleries include items that are designed to coor</w:t>
          </w:r>
          <w:r>
            <w:t>dinate with the overall look of your document. You can use these galleries to insert tables, headers, footers, lists, cover pages, and other document building blocks. When you create pictures, charts, or diagrams, they also coordinate with your current doc</w:t>
          </w:r>
          <w:r>
            <w:t>ument look.</w:t>
          </w:r>
        </w:p>
        <w:p w14:paraId="01A6E09F" w14:textId="77777777" w:rsidR="00166133" w:rsidRDefault="00A8527C">
          <w:pPr>
            <w:pStyle w:val="Heading2"/>
          </w:pPr>
          <w:r>
            <w:t>Heading 2</w:t>
          </w:r>
        </w:p>
        <w:p w14:paraId="7A03D57A" w14:textId="77777777" w:rsidR="00166133" w:rsidRDefault="00A8527C">
          <w:r>
            <w:t>You can easily change the formatting of selected text in the document text by choosing a look for the selected text from the Quick Styles gallery on the Home tab. You can also format text directly by using the other controls on the Ho</w:t>
          </w:r>
          <w:r>
            <w:t xml:space="preserve">me tab. Most controls offer a choice of using the look from the current theme or using a format that you specify directly. </w:t>
          </w:r>
        </w:p>
        <w:p w14:paraId="00219F7D" w14:textId="77777777" w:rsidR="00166133" w:rsidRDefault="00A8527C">
          <w:r>
            <w:t xml:space="preserve">To change the overall look of your document, choose new Theme elements on the Page Layout tab. To change the looks available in the </w:t>
          </w:r>
          <w:r>
            <w:t>Quick Style gallery, use the Change Current Quick Style Set command. Both the Themes gallery and the Quick Styles gallery provide reset commands so that you can always restore the look of your document to the original contained in your current template.</w:t>
          </w:r>
        </w:p>
        <w:p w14:paraId="24F0284C" w14:textId="77777777" w:rsidR="00166133" w:rsidRDefault="00A8527C">
          <w:pPr>
            <w:pStyle w:val="Heading3"/>
            <w:rPr>
              <w:color w:val="848057" w:themeColor="accent1" w:themeShade="BF"/>
            </w:rPr>
          </w:pPr>
          <w:r>
            <w:rPr>
              <w:color w:val="848057" w:themeColor="accent1" w:themeShade="BF"/>
            </w:rPr>
            <w:t>He</w:t>
          </w:r>
          <w:r>
            <w:rPr>
              <w:color w:val="848057" w:themeColor="accent1" w:themeShade="BF"/>
            </w:rPr>
            <w:t>ading 3</w:t>
          </w:r>
        </w:p>
        <w:p w14:paraId="2C46B3B2" w14:textId="77777777" w:rsidR="00166133" w:rsidRDefault="00A8527C">
          <w:r>
            <w:t xml:space="preserve">On the Insert tab, the galleries include items that are designed to coordinate with the overall look of your document. You can use these galleries to insert tables, headers, footers, lists, cover pages, and other document building blocks. When you </w:t>
          </w:r>
          <w:r>
            <w:t>create pictures, charts, or diagrams, they also coordinate with your current document look.</w:t>
          </w:r>
        </w:p>
      </w:sdtContent>
    </w:sdt>
    <w:p w14:paraId="2F686B7D" w14:textId="77777777" w:rsidR="00166133" w:rsidRDefault="00166133"/>
    <w:sectPr w:rsidR="00166133">
      <w:headerReference w:type="even" r:id="rId8"/>
      <w:headerReference w:type="default" r:id="rId9"/>
      <w:footerReference w:type="even" r:id="rId10"/>
      <w:footerReference w:type="default" r:id="rId11"/>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95BC2" w14:textId="77777777" w:rsidR="00A8527C" w:rsidRDefault="00A8527C">
      <w:pPr>
        <w:spacing w:after="0" w:line="240" w:lineRule="auto"/>
      </w:pPr>
      <w:r>
        <w:separator/>
      </w:r>
    </w:p>
  </w:endnote>
  <w:endnote w:type="continuationSeparator" w:id="0">
    <w:p w14:paraId="08861EEE" w14:textId="77777777" w:rsidR="00A8527C" w:rsidRDefault="00A85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CB1D0" w14:textId="77777777" w:rsidR="00166133" w:rsidRDefault="00A8527C">
    <w:pPr>
      <w:pStyle w:val="Footer"/>
    </w:pPr>
    <w:r>
      <w:rPr>
        <w:noProof/>
        <w:lang w:eastAsia="ja-JP"/>
      </w:rPr>
      <mc:AlternateContent>
        <mc:Choice Requires="wps">
          <w:drawing>
            <wp:anchor distT="0" distB="0" distL="114300" distR="114300" simplePos="0" relativeHeight="251673600" behindDoc="1" locked="0" layoutInCell="1" allowOverlap="1" wp14:anchorId="23438A5D" wp14:editId="711FE36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789EC" w14:textId="77777777" w:rsidR="00166133" w:rsidRDefault="0016613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3438A5D"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OqZfdgaAgAAgAQAAA4AAAAAAAAAAAAAAAAALgIAAGRycy9lMm9Eb2MueG1sUEsBAi0AFAAGAAgA&#10;AAAhAI5gIxrZAAAABgEAAA8AAAAAAAAAAAAAAAAAdAQAAGRycy9kb3ducmV2LnhtbFBLBQYAAAAA&#10;BAAEAPMAAAB6BQAAAAA=&#10;" fillcolor="#675e47 [3215]" stroked="f" strokeweight="2pt">
              <v:textbox>
                <w:txbxContent>
                  <w:p w14:paraId="6C3789EC" w14:textId="77777777" w:rsidR="00166133" w:rsidRDefault="00166133">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anchorId="6F62F905" wp14:editId="42F82D87">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9E6D8E" w14:textId="77777777" w:rsidR="00166133" w:rsidRDefault="0016613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F62F905"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" fillcolor="#a9a57c [3204]" stroked="f" strokeweight="2pt">
              <v:textbox>
                <w:txbxContent>
                  <w:p w14:paraId="549E6D8E" w14:textId="77777777" w:rsidR="00166133" w:rsidRDefault="00166133"/>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45F75F7F" wp14:editId="3E17619B">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5422B5C" w14:textId="77777777" w:rsidR="00166133" w:rsidRDefault="00A852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75F7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45422B5C" w14:textId="77777777" w:rsidR="00166133" w:rsidRDefault="00A852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A8FF3" w14:textId="77777777" w:rsidR="00166133" w:rsidRDefault="00A8527C">
    <w:pPr>
      <w:pStyle w:val="Footer"/>
    </w:pPr>
    <w:r>
      <w:rPr>
        <w:noProof/>
        <w:lang w:eastAsia="ja-JP"/>
      </w:rPr>
      <mc:AlternateContent>
        <mc:Choice Requires="wps">
          <w:drawing>
            <wp:anchor distT="0" distB="0" distL="114300" distR="114300" simplePos="0" relativeHeight="251664384" behindDoc="1" locked="0" layoutInCell="1" allowOverlap="1" wp14:anchorId="22084250" wp14:editId="31E4CA1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D13FB6" w14:textId="77777777" w:rsidR="00166133" w:rsidRDefault="0016613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2084250"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BJNvhSGgIAAIAEAAAOAAAAAAAAAAAAAAAAAC4CAABkcnMvZTJvRG9jLnhtbFBLAQItABQA&#10;BgAIAAAAIQBmtAOy3QAAAAYBAAAPAAAAAAAAAAAAAAAAAHQEAABkcnMvZG93bnJldi54bWxQSwUG&#10;AAAAAAQABADzAAAAfgUAAAAA&#10;" fillcolor="#675e47 [3215]" stroked="f" strokeweight="2pt">
              <v:textbox>
                <w:txbxContent>
                  <w:p w14:paraId="36D13FB6" w14:textId="77777777" w:rsidR="00166133" w:rsidRDefault="00166133">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5408" behindDoc="1" locked="0" layoutInCell="1" allowOverlap="1" wp14:anchorId="31296B5C" wp14:editId="1D08793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6E5FB3" w14:textId="77777777" w:rsidR="00166133" w:rsidRDefault="0016613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1296B5C"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D/8KyoEQIA&#10;AIMEAAAOAAAAAAAAAAAAAAAAAC4CAABkcnMvZTJvRG9jLnhtbFBLAQItABQABgAIAAAAIQAJOTcu&#10;2gAAAAUBAAAPAAAAAAAAAAAAAAAAAGsEAABkcnMvZG93bnJldi54bWxQSwUGAAAAAAQABADzAAAA&#10;cgUAAAAA&#10;" fillcolor="#a9a57c [3204]" stroked="f" strokeweight="2pt">
              <v:textbox>
                <w:txbxContent>
                  <w:p w14:paraId="746E5FB3" w14:textId="77777777" w:rsidR="00166133" w:rsidRDefault="00166133"/>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691E45A8" wp14:editId="49633DB5">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6E4E70D" w14:textId="77777777" w:rsidR="00166133" w:rsidRDefault="00A852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E45A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14:paraId="26E4E70D" w14:textId="77777777" w:rsidR="00166133" w:rsidRDefault="00A852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8340D" w14:textId="77777777" w:rsidR="00A8527C" w:rsidRDefault="00A8527C">
      <w:pPr>
        <w:spacing w:after="0" w:line="240" w:lineRule="auto"/>
      </w:pPr>
      <w:r>
        <w:separator/>
      </w:r>
    </w:p>
  </w:footnote>
  <w:footnote w:type="continuationSeparator" w:id="0">
    <w:p w14:paraId="50A6E1E2" w14:textId="77777777" w:rsidR="00A8527C" w:rsidRDefault="00A85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17A89" w14:textId="77777777" w:rsidR="00166133" w:rsidRDefault="00A8527C">
    <w:pPr>
      <w:pStyle w:val="Header"/>
    </w:pPr>
    <w:r>
      <w:rPr>
        <w:noProof/>
      </w:rPr>
      <mc:AlternateContent>
        <mc:Choice Requires="wps">
          <w:drawing>
            <wp:anchor distT="0" distB="0" distL="114300" distR="114300" simplePos="0" relativeHeight="251670528" behindDoc="0" locked="0" layoutInCell="1" allowOverlap="1" wp14:anchorId="311CE8CB" wp14:editId="3D1B8A24">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EFFE0CFB730049A0B1BA0DE1A0B14168"/>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09223CAD" w14:textId="77777777" w:rsidR="00166133" w:rsidRDefault="00A8527C">
                              <w:pPr>
                                <w:jc w:val="center"/>
                                <w:rPr>
                                  <w:color w:val="FFFFFF" w:themeColor="background1"/>
                                </w:rPr>
                              </w:pPr>
                              <w:r>
                                <w:rPr>
                                  <w:color w:val="FFFFFF" w:themeColor="background1"/>
                                </w:rPr>
                                <w:t>[Type the document title]</w:t>
                              </w:r>
                            </w:p>
                          </w:sdtContent>
                        </w:sdt>
                        <w:p w14:paraId="017E6A28" w14:textId="77777777" w:rsidR="00166133" w:rsidRDefault="0016613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11CE8CB"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" fillcolor="#675e47 [3215]" stroked="f" strokeweight=".5pt">
              <v:textbox style="layout-flow:vertical;mso-layout-flow-alt:bottom-to-top">
                <w:txbxContent>
                  <w:sdt>
                    <w:sdtPr>
                      <w:rPr>
                        <w:color w:val="FFFFFF" w:themeColor="background1"/>
                      </w:rPr>
                      <w:alias w:val="Title"/>
                      <w:id w:val="-1801148763"/>
                      <w:placeholder>
                        <w:docPart w:val="EFFE0CFB730049A0B1BA0DE1A0B14168"/>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09223CAD" w14:textId="77777777" w:rsidR="00166133" w:rsidRDefault="00A8527C">
                        <w:pPr>
                          <w:jc w:val="center"/>
                          <w:rPr>
                            <w:color w:val="FFFFFF" w:themeColor="background1"/>
                          </w:rPr>
                        </w:pPr>
                        <w:r>
                          <w:rPr>
                            <w:color w:val="FFFFFF" w:themeColor="background1"/>
                          </w:rPr>
                          <w:t>[Type the document title]</w:t>
                        </w:r>
                      </w:p>
                    </w:sdtContent>
                  </w:sdt>
                  <w:p w14:paraId="017E6A28" w14:textId="77777777" w:rsidR="00166133" w:rsidRDefault="00166133">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648F4B1C" wp14:editId="68416EAD">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982074C"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B3e/n+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313FC634" wp14:editId="76A38D2F">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03E237" w14:textId="77777777" w:rsidR="00166133" w:rsidRDefault="0016613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13FC634"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" fillcolor="#a9a57c [3204]" stroked="f" strokeweight="2pt">
              <v:textbox>
                <w:txbxContent>
                  <w:p w14:paraId="4B03E237" w14:textId="77777777" w:rsidR="00166133" w:rsidRDefault="00166133"/>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7B6C2B2C" wp14:editId="7FC134C9">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F89F8" w14:textId="77777777" w:rsidR="00166133" w:rsidRDefault="0016613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B6C2B2C"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K7PvEEaAgAAgAQAAA4AAAAAAAAAAAAAAAAALgIAAGRycy9lMm9Eb2MueG1sUEsBAi0AFAAGAAgA&#10;AAAhAI5gIxrZAAAABgEAAA8AAAAAAAAAAAAAAAAAdAQAAGRycy9kb3ducmV2LnhtbFBLBQYAAAAA&#10;BAAEAPMAAAB6BQAAAAA=&#10;" fillcolor="#675e47 [3215]" stroked="f" strokeweight="2pt">
              <v:textbox>
                <w:txbxContent>
                  <w:p w14:paraId="737F89F8" w14:textId="77777777" w:rsidR="00166133" w:rsidRDefault="00166133">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1038B" w14:textId="77777777" w:rsidR="00166133" w:rsidRDefault="00A8527C">
    <w:pPr>
      <w:pStyle w:val="Header"/>
    </w:pPr>
    <w:r>
      <w:rPr>
        <w:noProof/>
        <w:color w:val="000000"/>
      </w:rPr>
      <mc:AlternateContent>
        <mc:Choice Requires="wps">
          <w:drawing>
            <wp:anchor distT="0" distB="0" distL="114300" distR="114300" simplePos="0" relativeHeight="251662336" behindDoc="1" locked="0" layoutInCell="1" allowOverlap="1" wp14:anchorId="32130253" wp14:editId="1E4CF502">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64D1A9C"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96012D0" wp14:editId="45BE7B2C">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14:paraId="7B9316D6" w14:textId="77777777" w:rsidR="00166133" w:rsidRDefault="00A8527C">
                              <w:pPr>
                                <w:jc w:val="center"/>
                                <w:rPr>
                                  <w:color w:val="FFFFFF" w:themeColor="background1"/>
                                </w:rPr>
                              </w:pPr>
                              <w:r>
                                <w:rPr>
                                  <w:color w:val="FFFFFF" w:themeColor="background1"/>
                                </w:rPr>
                                <w:t>[Type the document title]</w:t>
                              </w:r>
                            </w:p>
                          </w:sdtContent>
                        </w:sdt>
                        <w:p w14:paraId="54E017BC" w14:textId="77777777" w:rsidR="00166133" w:rsidRDefault="0016613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96012D0"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" fillcolor="#675e47 [3215]" stroked="f" strokeweight=".5pt">
              <v:textbox style="layout-flow:vertical;mso-layout-flow-alt:bottom-to-top">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14:paraId="7B9316D6" w14:textId="77777777" w:rsidR="00166133" w:rsidRDefault="00A8527C">
                        <w:pPr>
                          <w:jc w:val="center"/>
                          <w:rPr>
                            <w:color w:val="FFFFFF" w:themeColor="background1"/>
                          </w:rPr>
                        </w:pPr>
                        <w:r>
                          <w:rPr>
                            <w:color w:val="FFFFFF" w:themeColor="background1"/>
                          </w:rPr>
                          <w:t>[Type the document title]</w:t>
                        </w:r>
                      </w:p>
                    </w:sdtContent>
                  </w:sdt>
                  <w:p w14:paraId="54E017BC" w14:textId="77777777" w:rsidR="00166133" w:rsidRDefault="00166133">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7881702" wp14:editId="7AE7814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2A061" w14:textId="77777777" w:rsidR="00166133" w:rsidRDefault="0016613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7881702"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AUESwkEQIA&#10;AIIEAAAOAAAAAAAAAAAAAAAAAC4CAABkcnMvZTJvRG9jLnhtbFBLAQItABQABgAIAAAAIQAJOTcu&#10;2gAAAAUBAAAPAAAAAAAAAAAAAAAAAGsEAABkcnMvZG93bnJldi54bWxQSwUGAAAAAAQABADzAAAA&#10;cgUAAAAA&#10;" fillcolor="#a9a57c [3204]" stroked="f" strokeweight="2pt">
              <v:textbox>
                <w:txbxContent>
                  <w:p w14:paraId="51B2A061" w14:textId="77777777" w:rsidR="00166133" w:rsidRDefault="00166133"/>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1E56E9DE" wp14:editId="0756AD5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8F7FD8" w14:textId="77777777" w:rsidR="00166133" w:rsidRDefault="0016613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E56E9DE"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BzFwXdGgIAAIAEAAAOAAAAAAAAAAAAAAAAAC4CAABkcnMvZTJvRG9jLnhtbFBLAQItABQA&#10;BgAIAAAAIQBmtAOy3QAAAAYBAAAPAAAAAAAAAAAAAAAAAHQEAABkcnMvZG93bnJldi54bWxQSwUG&#10;AAAAAAQABADzAAAAfgUAAAAA&#10;" fillcolor="#675e47 [3215]" stroked="f" strokeweight="2pt">
              <v:textbox>
                <w:txbxContent>
                  <w:p w14:paraId="6D8F7FD8" w14:textId="77777777" w:rsidR="00166133" w:rsidRDefault="00166133">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E9"/>
    <w:rsid w:val="00166133"/>
    <w:rsid w:val="00A8527C"/>
    <w:rsid w:val="00EE6CE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08FBC"/>
  <w15:docId w15:val="{14FD21CC-86B2-4F01-8AA2-839A7DD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0D719846764D4AAAD02F25FE9214C6"/>
        <w:category>
          <w:name w:val="General"/>
          <w:gallery w:val="placeholder"/>
        </w:category>
        <w:types>
          <w:type w:val="bbPlcHdr"/>
        </w:types>
        <w:behaviors>
          <w:behavior w:val="content"/>
        </w:behaviors>
        <w:guid w:val="{C6B6A14D-DE99-442F-A81C-F54CF1021BC4}"/>
      </w:docPartPr>
      <w:docPartBody>
        <w:p w:rsidR="00000000" w:rsidRDefault="00D176C8">
          <w:pPr>
            <w:pStyle w:val="410D719846764D4AAAD02F25FE9214C6"/>
          </w:pPr>
          <w:r>
            <w:t>[Type the document title]</w:t>
          </w:r>
        </w:p>
      </w:docPartBody>
    </w:docPart>
    <w:docPart>
      <w:docPartPr>
        <w:name w:val="83C67EAF634045B7BBC85729B9E3B012"/>
        <w:category>
          <w:name w:val="General"/>
          <w:gallery w:val="placeholder"/>
        </w:category>
        <w:types>
          <w:type w:val="bbPlcHdr"/>
        </w:types>
        <w:behaviors>
          <w:behavior w:val="content"/>
        </w:behaviors>
        <w:guid w:val="{4D26A0C0-7776-46E2-8E9C-84C2B333B84A}"/>
      </w:docPartPr>
      <w:docPartBody>
        <w:p w:rsidR="00000000" w:rsidRDefault="00D176C8">
          <w:pPr>
            <w:pStyle w:val="83C67EAF634045B7BBC85729B9E3B012"/>
          </w:pPr>
          <w:r>
            <w:rPr>
              <w:rStyle w:val="PlaceholderText"/>
            </w:rPr>
            <w:t>[Type the document subtitle]</w:t>
          </w:r>
        </w:p>
      </w:docPartBody>
    </w:docPart>
    <w:docPart>
      <w:docPartPr>
        <w:name w:val="39BE042DBAA64CAEB7DBE9ED5BC75D28"/>
        <w:category>
          <w:name w:val="General"/>
          <w:gallery w:val="placeholder"/>
        </w:category>
        <w:types>
          <w:type w:val="bbPlcHdr"/>
        </w:types>
        <w:behaviors>
          <w:behavior w:val="content"/>
        </w:behaviors>
        <w:guid w:val="{E1882E85-6D12-448A-84CC-01DC313EDCE4}"/>
      </w:docPartPr>
      <w:docPartBody>
        <w:p w:rsidR="00507F96" w:rsidRDefault="00D176C8">
          <w:r>
            <w:rPr>
              <w:rStyle w:val="Heading1Char"/>
            </w:rPr>
            <w:t>Heading 1</w:t>
          </w:r>
        </w:p>
        <w:p w:rsidR="00507F96" w:rsidRDefault="00D176C8">
          <w:r>
            <w:t xml:space="preserve">On the Insert tab, the galleries include items that are designed to coordinate with the overall look of your document. You can use these galleries to insert tables, headers, footers, </w:t>
          </w:r>
          <w:r>
            <w:t>lists, cover pages, and other document building blocks. When you create pictures, charts, or diagrams, they also coordinate with your current document look.</w:t>
          </w:r>
        </w:p>
        <w:p w:rsidR="00507F96" w:rsidRDefault="00D176C8">
          <w:pPr>
            <w:pStyle w:val="Heading2"/>
          </w:pPr>
          <w:r>
            <w:t>Heading 2</w:t>
          </w:r>
        </w:p>
        <w:p w:rsidR="00507F96" w:rsidRDefault="00D176C8">
          <w:r>
            <w:t xml:space="preserve">You can easily change the formatting of selected text in the document text by choosing a </w:t>
          </w:r>
          <w:r>
            <w:t>look for the selected text from the Quick Styles gallery on the Home tab. You can also format text directly by using the other controls on the Home tab. Most controls offer a choice of using the look from the current theme or using a format that you specif</w:t>
          </w:r>
          <w:r>
            <w:t xml:space="preserve">y directly. </w:t>
          </w:r>
        </w:p>
        <w:p w:rsidR="00507F96" w:rsidRDefault="00D176C8">
          <w:r>
            <w:t>To change the overall look of your document, choose new Theme elements on the Page Layout tab. To change the looks available in the Quick Style gallery, use the Change Current Quick Style Set command. Both the Themes gallery and the Quick Styl</w:t>
          </w:r>
          <w:r>
            <w:t>es gallery provide reset commands so that you can always restore the look of your document to the original contained in your current template.</w:t>
          </w:r>
        </w:p>
        <w:p w:rsidR="00507F96" w:rsidRDefault="00D176C8">
          <w:pPr>
            <w:pStyle w:val="Heading3"/>
            <w:rPr>
              <w:color w:val="2F5496" w:themeColor="accent1" w:themeShade="BF"/>
            </w:rPr>
          </w:pPr>
          <w:r>
            <w:rPr>
              <w:color w:val="2F5496" w:themeColor="accent1" w:themeShade="BF"/>
            </w:rPr>
            <w:t>Heading 3</w:t>
          </w:r>
        </w:p>
        <w:p w:rsidR="00000000" w:rsidRDefault="00D176C8">
          <w:pPr>
            <w:pStyle w:val="39BE042DBAA64CAEB7DBE9ED5BC75D28"/>
          </w:pPr>
          <w:r>
            <w:t>On the Insert tab, the galleries include items that are designed to coordinate with the overall look of</w:t>
          </w:r>
          <w:r>
            <w:t xml:space="preserve"> your document. You can use these galleries to insert tables, headers, footers, lists, cover pages, and other document building blocks. When you create pictures, charts, or diagrams, they also coordinate with your current document look.</w:t>
          </w:r>
        </w:p>
      </w:docPartBody>
    </w:docPart>
    <w:docPart>
      <w:docPartPr>
        <w:name w:val="8E64799FD7DD4C0DA08510B784D7FBB0"/>
        <w:category>
          <w:name w:val="General"/>
          <w:gallery w:val="placeholder"/>
        </w:category>
        <w:types>
          <w:type w:val="bbPlcHdr"/>
        </w:types>
        <w:behaviors>
          <w:behavior w:val="content"/>
        </w:behaviors>
        <w:guid w:val="{254F5134-C8AB-4CCC-95ED-39236F50F02E}"/>
      </w:docPartPr>
      <w:docPartBody>
        <w:p w:rsidR="00000000" w:rsidRDefault="00D176C8">
          <w:pPr>
            <w:pStyle w:val="8E64799FD7DD4C0DA08510B784D7FBB0"/>
          </w:pPr>
          <w:r>
            <w:rPr>
              <w:rFonts w:asciiTheme="majorHAnsi" w:hAnsiTheme="majorHAnsi"/>
              <w:color w:val="E7E6E6" w:themeColor="background2"/>
              <w:sz w:val="80"/>
              <w:szCs w:val="80"/>
            </w:rPr>
            <w:t>[Type the document title]</w:t>
          </w:r>
        </w:p>
      </w:docPartBody>
    </w:docPart>
    <w:docPart>
      <w:docPartPr>
        <w:name w:val="D1E55880B36345DFB60E391CC83C24E1"/>
        <w:category>
          <w:name w:val="General"/>
          <w:gallery w:val="placeholder"/>
        </w:category>
        <w:types>
          <w:type w:val="bbPlcHdr"/>
        </w:types>
        <w:behaviors>
          <w:behavior w:val="content"/>
        </w:behaviors>
        <w:guid w:val="{37EA6CB4-F530-43D9-B418-80C5323CA5E1}"/>
      </w:docPartPr>
      <w:docPartBody>
        <w:p w:rsidR="00000000" w:rsidRDefault="00D176C8">
          <w:pPr>
            <w:pStyle w:val="D1E55880B36345DFB60E391CC83C24E1"/>
          </w:pPr>
          <w:r>
            <w:rPr>
              <w:color w:val="E7E6E6" w:themeColor="background2"/>
            </w:rPr>
            <w:t>[Type the document subtitle]</w:t>
          </w:r>
        </w:p>
      </w:docPartBody>
    </w:docPart>
    <w:docPart>
      <w:docPartPr>
        <w:name w:val="0A122FA667DE4B049B69BFFA35DFBE78"/>
        <w:category>
          <w:name w:val="General"/>
          <w:gallery w:val="placeholder"/>
        </w:category>
        <w:types>
          <w:type w:val="bbPlcHdr"/>
        </w:types>
        <w:behaviors>
          <w:behavior w:val="content"/>
        </w:behaviors>
        <w:guid w:val="{4B43354E-ED09-4A17-B9EC-C68859DFB98D}"/>
      </w:docPartPr>
      <w:docPartBody>
        <w:p w:rsidR="00000000" w:rsidRDefault="00D176C8">
          <w:pPr>
            <w:pStyle w:val="0A122FA667DE4B049B69BFFA35DFBE78"/>
          </w:pPr>
          <w:r>
            <w:rPr>
              <w:color w:val="E7E6E6" w:themeColor="background2"/>
            </w:rPr>
            <w:t>[Type the abstract of the document here. The abstract is typically a short summary of the contents of the document. Type the abstrac</w:t>
          </w:r>
          <w:r>
            <w:rPr>
              <w:color w:val="E7E6E6" w:themeColor="background2"/>
            </w:rPr>
            <w:t>t of the document here. The abstract is typically a short summary of the contents of the document.]</w:t>
          </w:r>
        </w:p>
      </w:docPartBody>
    </w:docPart>
    <w:docPart>
      <w:docPartPr>
        <w:name w:val="EFFE0CFB730049A0B1BA0DE1A0B14168"/>
        <w:category>
          <w:name w:val="General"/>
          <w:gallery w:val="placeholder"/>
        </w:category>
        <w:types>
          <w:type w:val="bbPlcHdr"/>
        </w:types>
        <w:behaviors>
          <w:behavior w:val="content"/>
        </w:behaviors>
        <w:guid w:val="{35386F5D-B0A4-4A58-BEBC-1CD877E46915}"/>
      </w:docPartPr>
      <w:docPartBody>
        <w:p w:rsidR="00000000" w:rsidRDefault="00D176C8">
          <w:pPr>
            <w:pStyle w:val="EFFE0CFB730049A0B1BA0DE1A0B14168"/>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C8"/>
    <w:rsid w:val="00D176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F5496"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0D719846764D4AAAD02F25FE9214C6">
    <w:name w:val="410D719846764D4AAAD02F25FE9214C6"/>
  </w:style>
  <w:style w:type="character" w:styleId="PlaceholderText">
    <w:name w:val="Placeholder Text"/>
    <w:basedOn w:val="DefaultParagraphFont"/>
    <w:uiPriority w:val="99"/>
    <w:rPr>
      <w:color w:val="808080"/>
    </w:rPr>
  </w:style>
  <w:style w:type="paragraph" w:customStyle="1" w:styleId="83C67EAF634045B7BBC85729B9E3B012">
    <w:name w:val="83C67EAF634045B7BBC85729B9E3B012"/>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F5496" w:themeColor="accent1" w:themeShade="BF"/>
      <w:sz w:val="24"/>
      <w:lang w:eastAsia="ko-KR"/>
    </w:rPr>
  </w:style>
  <w:style w:type="paragraph" w:customStyle="1" w:styleId="39BE042DBAA64CAEB7DBE9ED5BC75D28">
    <w:name w:val="39BE042DBAA64CAEB7DBE9ED5BC75D28"/>
  </w:style>
  <w:style w:type="paragraph" w:customStyle="1" w:styleId="8E64799FD7DD4C0DA08510B784D7FBB0">
    <w:name w:val="8E64799FD7DD4C0DA08510B784D7FBB0"/>
  </w:style>
  <w:style w:type="paragraph" w:customStyle="1" w:styleId="D1E55880B36345DFB60E391CC83C24E1">
    <w:name w:val="D1E55880B36345DFB60E391CC83C24E1"/>
  </w:style>
  <w:style w:type="paragraph" w:customStyle="1" w:styleId="0A122FA667DE4B049B69BFFA35DFBE78">
    <w:name w:val="0A122FA667DE4B049B69BFFA35DFBE78"/>
  </w:style>
  <w:style w:type="paragraph" w:customStyle="1" w:styleId="EFFE0CFB730049A0B1BA0DE1A0B14168">
    <w:name w:val="EFFE0CFB730049A0B1BA0DE1A0B141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1582F9FD-3282-4514-8753-4D89FBF65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1</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 Liaqat</dc:creator>
  <cp:lastModifiedBy>Zainab Liaqat</cp:lastModifiedBy>
  <cp:revision>1</cp:revision>
  <dcterms:created xsi:type="dcterms:W3CDTF">2019-06-30T00:20:00Z</dcterms:created>
  <dcterms:modified xsi:type="dcterms:W3CDTF">2019-06-30T00:21:00Z</dcterms:modified>
</cp:coreProperties>
</file>